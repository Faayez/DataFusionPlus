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8175" w14:textId="5B5B372D" w:rsidR="009162E7" w:rsidRPr="000E2A62" w:rsidRDefault="009162E7" w:rsidP="009162E7">
      <w:pPr>
        <w:pStyle w:val="Title"/>
        <w:rPr>
          <w:rStyle w:val="eop"/>
          <w:lang w:val="en-US"/>
        </w:rPr>
      </w:pPr>
      <w:r w:rsidRPr="000E2A62">
        <w:rPr>
          <w:rStyle w:val="normaltextrun"/>
          <w:lang w:val="en-US"/>
        </w:rPr>
        <w:t xml:space="preserve">Assessment assignment </w:t>
      </w:r>
      <w:r>
        <w:rPr>
          <w:rStyle w:val="normaltextrun"/>
          <w:lang w:val="en-US"/>
        </w:rPr>
        <w:t>back</w:t>
      </w:r>
      <w:r w:rsidRPr="000E2A62">
        <w:rPr>
          <w:rStyle w:val="normaltextrun"/>
          <w:lang w:val="en-US"/>
        </w:rPr>
        <w:t>-end developers</w:t>
      </w:r>
    </w:p>
    <w:p w14:paraId="456FE790" w14:textId="71135A7F" w:rsidR="009162E7" w:rsidRDefault="009162E7" w:rsidP="009162E7"/>
    <w:p w14:paraId="6EE3C986" w14:textId="77777777" w:rsidR="009162E7" w:rsidRPr="000E2A62" w:rsidRDefault="009162E7" w:rsidP="009162E7">
      <w:pPr>
        <w:pStyle w:val="Heading1"/>
        <w:rPr>
          <w:lang w:val="en-US"/>
        </w:rPr>
      </w:pPr>
      <w:r w:rsidRPr="000E2A62">
        <w:rPr>
          <w:lang w:val="en-US"/>
        </w:rPr>
        <w:t>Introduction</w:t>
      </w:r>
    </w:p>
    <w:p w14:paraId="33B71503" w14:textId="663A5888" w:rsidR="009162E7" w:rsidRPr="000E2A62" w:rsidRDefault="009162E7" w:rsidP="009162E7">
      <w:pPr>
        <w:rPr>
          <w:lang w:val="en-US"/>
        </w:rPr>
      </w:pPr>
      <w:r w:rsidRPr="000E2A62">
        <w:rPr>
          <w:lang w:val="en-US"/>
        </w:rPr>
        <w:t xml:space="preserve">We would like you to ask you if you could perform this </w:t>
      </w:r>
      <w:r>
        <w:rPr>
          <w:lang w:val="en-US"/>
        </w:rPr>
        <w:t>back</w:t>
      </w:r>
      <w:r w:rsidRPr="000E2A62">
        <w:rPr>
          <w:lang w:val="en-US"/>
        </w:rPr>
        <w:t xml:space="preserve">-end assignment. The goal of this is so our team can evaluate </w:t>
      </w:r>
      <w:r>
        <w:rPr>
          <w:lang w:val="en-US"/>
        </w:rPr>
        <w:t>your programming skills</w:t>
      </w:r>
      <w:r w:rsidRPr="000E2A62">
        <w:rPr>
          <w:lang w:val="en-US"/>
        </w:rPr>
        <w:t xml:space="preserve">. </w:t>
      </w:r>
      <w:r>
        <w:rPr>
          <w:lang w:val="en-US"/>
        </w:rPr>
        <w:t xml:space="preserve">We are really looking in what you are capable off so show of your skills and not only focus on the end-result. </w:t>
      </w:r>
    </w:p>
    <w:p w14:paraId="11ADED55" w14:textId="5943D911" w:rsidR="009162E7" w:rsidRPr="000E2A62" w:rsidRDefault="009162E7" w:rsidP="009162E7">
      <w:pPr>
        <w:pStyle w:val="Heading1"/>
        <w:rPr>
          <w:lang w:val="en-US"/>
        </w:rPr>
      </w:pPr>
      <w:r w:rsidRPr="000E2A62">
        <w:rPr>
          <w:lang w:val="en-US"/>
        </w:rPr>
        <w:t xml:space="preserve">Assignment </w:t>
      </w:r>
    </w:p>
    <w:p w14:paraId="13224E93" w14:textId="36C5F9B6" w:rsidR="009162E7" w:rsidRDefault="009162E7" w:rsidP="009162E7">
      <w:r>
        <w:t xml:space="preserve">In the attachment you will find </w:t>
      </w:r>
      <w:r>
        <w:t>2 data</w:t>
      </w:r>
      <w:r>
        <w:t>-</w:t>
      </w:r>
      <w:r>
        <w:t xml:space="preserve">sources: </w:t>
      </w:r>
    </w:p>
    <w:p w14:paraId="262D1500" w14:textId="71900856" w:rsidR="009162E7" w:rsidRDefault="009162E7" w:rsidP="009162E7">
      <w:pPr>
        <w:pStyle w:val="ListParagraph"/>
        <w:numPr>
          <w:ilvl w:val="0"/>
          <w:numId w:val="4"/>
        </w:numPr>
      </w:pPr>
      <w:r>
        <w:t xml:space="preserve">1 excel </w:t>
      </w:r>
    </w:p>
    <w:p w14:paraId="2A8B724D" w14:textId="0CB95FEF" w:rsidR="009162E7" w:rsidRDefault="009162E7" w:rsidP="009162E7">
      <w:pPr>
        <w:pStyle w:val="ListParagraph"/>
        <w:numPr>
          <w:ilvl w:val="0"/>
          <w:numId w:val="4"/>
        </w:numPr>
      </w:pPr>
      <w:r>
        <w:t>2 csv</w:t>
      </w:r>
    </w:p>
    <w:p w14:paraId="75169325" w14:textId="0823119A" w:rsidR="009162E7" w:rsidRDefault="009162E7" w:rsidP="009162E7">
      <w:r>
        <w:t>You need to combine these 2 sources into 1 export (json) format with all data in it</w:t>
      </w:r>
      <w:r>
        <w:t>.</w:t>
      </w:r>
      <w:r>
        <w:t xml:space="preserve"> </w:t>
      </w:r>
      <w:r>
        <w:t>We</w:t>
      </w:r>
      <w:r>
        <w:t xml:space="preserve"> intentionally did not provide the format</w:t>
      </w:r>
      <w:r>
        <w:t xml:space="preserve"> we expect.</w:t>
      </w:r>
      <w:r>
        <w:t xml:space="preserve"> </w:t>
      </w:r>
    </w:p>
    <w:p w14:paraId="7560314E" w14:textId="5C0A6794" w:rsidR="009162E7" w:rsidRDefault="009162E7" w:rsidP="009162E7">
      <w:r>
        <w:t xml:space="preserve">Then prepare another export that </w:t>
      </w:r>
      <w:r>
        <w:t>gives us a result in</w:t>
      </w:r>
      <w:r>
        <w:t xml:space="preserve"> the following</w:t>
      </w:r>
      <w:r>
        <w:t xml:space="preserve"> template</w:t>
      </w:r>
      <w:r>
        <w:t xml:space="preserve">: </w:t>
      </w:r>
    </w:p>
    <w:p w14:paraId="06508689" w14:textId="77777777" w:rsidR="009162E7" w:rsidRDefault="009162E7" w:rsidP="009162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GB"/>
        </w:rPr>
      </w:pPr>
      <w:r>
        <w:rPr>
          <w:rFonts w:ascii="Consolas" w:hAnsi="Consolas"/>
          <w:color w:val="000000"/>
          <w:sz w:val="21"/>
          <w:szCs w:val="21"/>
        </w:rPr>
        <w:t>[</w:t>
      </w:r>
    </w:p>
    <w:p w14:paraId="5A45D95C" w14:textId="77777777" w:rsidR="009162E7" w:rsidRDefault="009162E7" w:rsidP="009162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44B082FA" w14:textId="77777777" w:rsidR="009162E7" w:rsidRDefault="009162E7" w:rsidP="009162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451A5"/>
          <w:sz w:val="21"/>
          <w:szCs w:val="21"/>
        </w:rPr>
        <w:t>"name"</w:t>
      </w:r>
      <w:r>
        <w:rPr>
          <w:rFonts w:ascii="Consolas" w:hAnsi="Consolas"/>
          <w:color w:val="000000"/>
          <w:sz w:val="21"/>
          <w:szCs w:val="21"/>
        </w:rPr>
        <w:t>: 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productname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429D8185" w14:textId="77777777" w:rsidR="009162E7" w:rsidRDefault="009162E7" w:rsidP="009162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451A5"/>
          <w:sz w:val="21"/>
          <w:szCs w:val="21"/>
        </w:rPr>
        <w:t>"</w:t>
      </w:r>
      <w:proofErr w:type="spellStart"/>
      <w:r>
        <w:rPr>
          <w:rFonts w:ascii="Consolas" w:hAnsi="Consolas"/>
          <w:color w:val="0451A5"/>
          <w:sz w:val="21"/>
          <w:szCs w:val="21"/>
        </w:rPr>
        <w:t>ean</w:t>
      </w:r>
      <w:proofErr w:type="spellEnd"/>
      <w:r>
        <w:rPr>
          <w:rFonts w:ascii="Consolas" w:hAnsi="Consolas"/>
          <w:color w:val="0451A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: 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ean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2F7E96D8" w14:textId="77777777" w:rsidR="009162E7" w:rsidRDefault="009162E7" w:rsidP="009162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451A5"/>
          <w:sz w:val="21"/>
          <w:szCs w:val="21"/>
        </w:rPr>
        <w:t>"</w:t>
      </w:r>
      <w:proofErr w:type="spellStart"/>
      <w:r>
        <w:rPr>
          <w:rFonts w:ascii="Consolas" w:hAnsi="Consolas"/>
          <w:color w:val="0451A5"/>
          <w:sz w:val="21"/>
          <w:szCs w:val="21"/>
        </w:rPr>
        <w:t>cdnUrl</w:t>
      </w:r>
      <w:proofErr w:type="spellEnd"/>
      <w:r>
        <w:rPr>
          <w:rFonts w:ascii="Consolas" w:hAnsi="Consolas"/>
          <w:color w:val="0451A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: </w:t>
      </w:r>
      <w:r>
        <w:rPr>
          <w:rFonts w:ascii="Consolas" w:hAnsi="Consolas"/>
          <w:color w:val="A31515"/>
          <w:sz w:val="21"/>
          <w:szCs w:val="21"/>
        </w:rPr>
        <w:t>"most recent </w:t>
      </w:r>
      <w:proofErr w:type="spellStart"/>
      <w:r>
        <w:rPr>
          <w:rFonts w:ascii="Consolas" w:hAnsi="Consolas"/>
          <w:color w:val="A31515"/>
          <w:sz w:val="21"/>
          <w:szCs w:val="21"/>
        </w:rPr>
        <w:t>cdn</w:t>
      </w:r>
      <w:proofErr w:type="spellEnd"/>
      <w:r>
        <w:rPr>
          <w:rFonts w:ascii="Consolas" w:hAnsi="Consolas"/>
          <w:color w:val="A31515"/>
          <w:sz w:val="21"/>
          <w:szCs w:val="21"/>
        </w:rPr>
        <w:t> </w:t>
      </w:r>
      <w:proofErr w:type="spellStart"/>
      <w:r>
        <w:rPr>
          <w:rFonts w:ascii="Consolas" w:hAnsi="Consolas"/>
          <w:color w:val="A31515"/>
          <w:sz w:val="21"/>
          <w:szCs w:val="21"/>
        </w:rPr>
        <w:t>url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        </w:t>
      </w:r>
    </w:p>
    <w:p w14:paraId="266DB9E8" w14:textId="77777777" w:rsidR="009162E7" w:rsidRDefault="009162E7" w:rsidP="009162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5A81C02A" w14:textId="16348916" w:rsidR="009162E7" w:rsidRDefault="009162E7" w:rsidP="009162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]</w:t>
      </w:r>
    </w:p>
    <w:p w14:paraId="787BCF2E" w14:textId="40C80EC6" w:rsidR="009162E7" w:rsidRDefault="009162E7" w:rsidP="009162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5EB8D88" w14:textId="57CF1066" w:rsidR="009162E7" w:rsidRDefault="009162E7" w:rsidP="009162E7">
      <w:pPr>
        <w:pStyle w:val="Heading1"/>
      </w:pPr>
      <w:r>
        <w:t xml:space="preserve">Skills </w:t>
      </w:r>
    </w:p>
    <w:p w14:paraId="3DB50ACC" w14:textId="2D611DC5" w:rsidR="009162E7" w:rsidRDefault="009162E7" w:rsidP="009162E7">
      <w:r>
        <w:t>The skills</w:t>
      </w:r>
      <w:r w:rsidR="00EE6B01">
        <w:t xml:space="preserve"> / non-functional requirements</w:t>
      </w:r>
      <w:r>
        <w:t xml:space="preserve"> we are interested in: </w:t>
      </w:r>
    </w:p>
    <w:p w14:paraId="41E91FF7" w14:textId="01EB3CA7" w:rsidR="009162E7" w:rsidRDefault="009162E7" w:rsidP="009162E7">
      <w:pPr>
        <w:pStyle w:val="ListParagraph"/>
        <w:numPr>
          <w:ilvl w:val="0"/>
          <w:numId w:val="4"/>
        </w:numPr>
      </w:pPr>
      <w:r>
        <w:t>The use of patterns</w:t>
      </w:r>
    </w:p>
    <w:p w14:paraId="0A2F50C3" w14:textId="77777777" w:rsidR="00EE6B01" w:rsidRDefault="00EE6B01" w:rsidP="00EE6B01">
      <w:pPr>
        <w:pStyle w:val="ListParagraph"/>
        <w:numPr>
          <w:ilvl w:val="0"/>
          <w:numId w:val="4"/>
        </w:numPr>
      </w:pPr>
      <w:r>
        <w:t>Naming conventions</w:t>
      </w:r>
    </w:p>
    <w:p w14:paraId="4188DBCB" w14:textId="77777777" w:rsidR="00EE6B01" w:rsidRDefault="00EE6B01" w:rsidP="00EE6B01">
      <w:pPr>
        <w:pStyle w:val="ListParagraph"/>
        <w:numPr>
          <w:ilvl w:val="0"/>
          <w:numId w:val="4"/>
        </w:numPr>
      </w:pPr>
      <w:r>
        <w:t xml:space="preserve">Maintainability </w:t>
      </w:r>
    </w:p>
    <w:p w14:paraId="6F01A6DD" w14:textId="301D0659" w:rsidR="00EE6B01" w:rsidRPr="009162E7" w:rsidRDefault="00EE6B01" w:rsidP="0066773C">
      <w:pPr>
        <w:pStyle w:val="ListParagraph"/>
        <w:numPr>
          <w:ilvl w:val="0"/>
          <w:numId w:val="4"/>
        </w:numPr>
      </w:pPr>
      <w:r>
        <w:t xml:space="preserve">Readability </w:t>
      </w:r>
    </w:p>
    <w:sectPr w:rsidR="00EE6B01" w:rsidRPr="009162E7" w:rsidSect="006808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AE427" w14:textId="77777777" w:rsidR="009162E7" w:rsidRDefault="009162E7" w:rsidP="00041EC2">
      <w:pPr>
        <w:spacing w:after="0" w:line="240" w:lineRule="auto"/>
      </w:pPr>
      <w:r>
        <w:separator/>
      </w:r>
    </w:p>
  </w:endnote>
  <w:endnote w:type="continuationSeparator" w:id="0">
    <w:p w14:paraId="33EFAE65" w14:textId="77777777" w:rsidR="009162E7" w:rsidRDefault="009162E7" w:rsidP="00041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6F20C" w14:textId="77777777" w:rsidR="009162E7" w:rsidRDefault="009162E7" w:rsidP="00041EC2">
      <w:pPr>
        <w:spacing w:after="0" w:line="240" w:lineRule="auto"/>
      </w:pPr>
      <w:r>
        <w:separator/>
      </w:r>
    </w:p>
  </w:footnote>
  <w:footnote w:type="continuationSeparator" w:id="0">
    <w:p w14:paraId="5C42735F" w14:textId="77777777" w:rsidR="009162E7" w:rsidRDefault="009162E7" w:rsidP="00041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18AF" w14:textId="77777777" w:rsidR="00041EC2" w:rsidRDefault="00041EC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D0E246" wp14:editId="03857FBC">
          <wp:simplePos x="0" y="0"/>
          <wp:positionH relativeFrom="column">
            <wp:posOffset>5449570</wp:posOffset>
          </wp:positionH>
          <wp:positionV relativeFrom="paragraph">
            <wp:posOffset>-457200</wp:posOffset>
          </wp:positionV>
          <wp:extent cx="905256" cy="905256"/>
          <wp:effectExtent l="0" t="0" r="9525" b="9525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256" cy="905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B1FC9"/>
    <w:multiLevelType w:val="hybridMultilevel"/>
    <w:tmpl w:val="11983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F2F34"/>
    <w:multiLevelType w:val="multilevel"/>
    <w:tmpl w:val="B7E43D7E"/>
    <w:lvl w:ilvl="0">
      <w:start w:val="1"/>
      <w:numFmt w:val="decimal"/>
      <w:pStyle w:val="Heading1"/>
      <w:lvlText w:val="%1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D9C4197"/>
    <w:multiLevelType w:val="hybridMultilevel"/>
    <w:tmpl w:val="35521648"/>
    <w:lvl w:ilvl="0" w:tplc="4688270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C1E09"/>
    <w:multiLevelType w:val="multilevel"/>
    <w:tmpl w:val="FBB2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E7"/>
    <w:rsid w:val="00041EC2"/>
    <w:rsid w:val="002F5EBB"/>
    <w:rsid w:val="00337B0B"/>
    <w:rsid w:val="00414AC5"/>
    <w:rsid w:val="004222A4"/>
    <w:rsid w:val="00620249"/>
    <w:rsid w:val="006808C8"/>
    <w:rsid w:val="00776105"/>
    <w:rsid w:val="00843955"/>
    <w:rsid w:val="00860C37"/>
    <w:rsid w:val="008A2154"/>
    <w:rsid w:val="009162E7"/>
    <w:rsid w:val="00972B82"/>
    <w:rsid w:val="00AF45B4"/>
    <w:rsid w:val="00B06CFB"/>
    <w:rsid w:val="00B41AD1"/>
    <w:rsid w:val="00C06DCE"/>
    <w:rsid w:val="00C32567"/>
    <w:rsid w:val="00D317F9"/>
    <w:rsid w:val="00EE6B01"/>
    <w:rsid w:val="00F1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41F3"/>
  <w15:chartTrackingRefBased/>
  <w15:docId w15:val="{0CB313A1-C435-4D49-B7DE-B8506369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FB"/>
    <w:pPr>
      <w:jc w:val="both"/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B0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37B0B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B0B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212745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B0B"/>
    <w:rPr>
      <w:rFonts w:ascii="Open Sans" w:eastAsiaTheme="majorEastAsia" w:hAnsi="Open Sans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37B0B"/>
    <w:rPr>
      <w:rFonts w:ascii="Open Sans" w:eastAsiaTheme="majorEastAsia" w:hAnsi="Open Sans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215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154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2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024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843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439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1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EC2"/>
  </w:style>
  <w:style w:type="paragraph" w:styleId="Footer">
    <w:name w:val="footer"/>
    <w:basedOn w:val="Normal"/>
    <w:link w:val="FooterChar"/>
    <w:uiPriority w:val="99"/>
    <w:unhideWhenUsed/>
    <w:rsid w:val="00041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EC2"/>
  </w:style>
  <w:style w:type="character" w:customStyle="1" w:styleId="Heading3Char">
    <w:name w:val="Heading 3 Char"/>
    <w:basedOn w:val="DefaultParagraphFont"/>
    <w:link w:val="Heading3"/>
    <w:uiPriority w:val="9"/>
    <w:semiHidden/>
    <w:rsid w:val="00337B0B"/>
    <w:rPr>
      <w:rFonts w:ascii="Open Sans" w:eastAsiaTheme="majorEastAsia" w:hAnsi="Open Sans" w:cstheme="majorBidi"/>
      <w:color w:val="212745" w:themeColor="text2"/>
      <w:sz w:val="24"/>
      <w:szCs w:val="24"/>
    </w:rPr>
  </w:style>
  <w:style w:type="character" w:styleId="Hyperlink">
    <w:name w:val="Hyperlink"/>
    <w:basedOn w:val="DefaultParagraphFont"/>
    <w:uiPriority w:val="99"/>
    <w:rsid w:val="00337B0B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337B0B"/>
    <w:pPr>
      <w:spacing w:before="120" w:after="0" w:line="240" w:lineRule="auto"/>
      <w:jc w:val="right"/>
    </w:pPr>
    <w:rPr>
      <w:rFonts w:ascii="Myriad Pro" w:eastAsiaTheme="minorEastAsia" w:hAnsi="Myriad Pro"/>
      <w:b/>
      <w:bCs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rsid w:val="00337B0B"/>
    <w:pPr>
      <w:spacing w:after="0" w:line="360" w:lineRule="atLeast"/>
      <w:jc w:val="left"/>
    </w:pPr>
    <w:rPr>
      <w:rFonts w:ascii="Myriad Pro" w:eastAsiaTheme="minorEastAsia" w:hAnsi="Myriad Pro"/>
      <w:sz w:val="20"/>
      <w:szCs w:val="20"/>
      <w:lang w:val="nl-NL"/>
    </w:rPr>
  </w:style>
  <w:style w:type="table" w:styleId="ListTable3">
    <w:name w:val="List Table 3"/>
    <w:basedOn w:val="TableNormal"/>
    <w:uiPriority w:val="48"/>
    <w:rsid w:val="00337B0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Code">
    <w:name w:val="Code"/>
    <w:basedOn w:val="Normal"/>
    <w:link w:val="CodeChar"/>
    <w:qFormat/>
    <w:rsid w:val="00337B0B"/>
    <w:pPr>
      <w:shd w:val="pct15" w:color="auto" w:fill="auto"/>
      <w:spacing w:after="0" w:line="240" w:lineRule="exact"/>
    </w:pPr>
    <w:rPr>
      <w:rFonts w:ascii="Consolas" w:hAnsi="Consolas"/>
      <w:sz w:val="20"/>
      <w:lang w:val="en-US"/>
    </w:rPr>
  </w:style>
  <w:style w:type="character" w:customStyle="1" w:styleId="CodeChar">
    <w:name w:val="Code Char"/>
    <w:basedOn w:val="Heading1Char"/>
    <w:link w:val="Code"/>
    <w:rsid w:val="00337B0B"/>
    <w:rPr>
      <w:rFonts w:ascii="Consolas" w:eastAsiaTheme="majorEastAsia" w:hAnsi="Consolas" w:cstheme="majorBidi"/>
      <w:sz w:val="20"/>
      <w:szCs w:val="32"/>
      <w:shd w:val="pct15" w:color="auto" w:fill="auto"/>
      <w:lang w:val="en-US"/>
    </w:rPr>
  </w:style>
  <w:style w:type="character" w:customStyle="1" w:styleId="normaltextrun">
    <w:name w:val="normaltextrun"/>
    <w:basedOn w:val="DefaultParagraphFont"/>
    <w:rsid w:val="009162E7"/>
  </w:style>
  <w:style w:type="character" w:customStyle="1" w:styleId="eop">
    <w:name w:val="eop"/>
    <w:basedOn w:val="DefaultParagraphFont"/>
    <w:rsid w:val="009162E7"/>
  </w:style>
  <w:style w:type="paragraph" w:styleId="ListParagraph">
    <w:name w:val="List Paragraph"/>
    <w:basedOn w:val="Normal"/>
    <w:uiPriority w:val="34"/>
    <w:qFormat/>
    <w:rsid w:val="00916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nHerms\Documents\Custom%20Office%20Templates\Linx%20IT%20template.dotx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F81B8638E0C4C937F2BD22497A1AE" ma:contentTypeVersion="17" ma:contentTypeDescription="Create a new document." ma:contentTypeScope="" ma:versionID="33d81e35144885f435c68dc76529ca47">
  <xsd:schema xmlns:xsd="http://www.w3.org/2001/XMLSchema" xmlns:xs="http://www.w3.org/2001/XMLSchema" xmlns:p="http://schemas.microsoft.com/office/2006/metadata/properties" xmlns:ns2="b300af78-e2d9-4d9f-be85-9fb9628b13c8" xmlns:ns3="f3df53e9-a272-419c-b10a-bdfe5f1561e9" targetNamespace="http://schemas.microsoft.com/office/2006/metadata/properties" ma:root="true" ma:fieldsID="470e65e3807d23ad787d5823255c0141" ns2:_="" ns3:_="">
    <xsd:import namespace="b300af78-e2d9-4d9f-be85-9fb9628b13c8"/>
    <xsd:import namespace="f3df53e9-a272-419c-b10a-bdfe5f156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0af78-e2d9-4d9f-be85-9fb9628b13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14fac50-eb0a-42e5-93bb-e38cbaff78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f53e9-a272-419c-b10a-bdfe5f156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050b3cf-1424-4b7d-b1cf-66add00cee77}" ma:internalName="TaxCatchAll" ma:showField="CatchAllData" ma:web="f3df53e9-a272-419c-b10a-bdfe5f1561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D7BE-262F-4C6B-AF2B-6617F2FBFF4F}"/>
</file>

<file path=customXml/itemProps2.xml><?xml version="1.0" encoding="utf-8"?>
<ds:datastoreItem xmlns:ds="http://schemas.openxmlformats.org/officeDocument/2006/customXml" ds:itemID="{5BBBB53D-3B69-454A-A893-7B95A610BE55}"/>
</file>

<file path=docProps/app.xml><?xml version="1.0" encoding="utf-8"?>
<Properties xmlns="http://schemas.openxmlformats.org/officeDocument/2006/extended-properties" xmlns:vt="http://schemas.openxmlformats.org/officeDocument/2006/docPropsVTypes">
  <Template>Linx IT template.dotx</Template>
  <TotalTime>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Herms</dc:creator>
  <cp:keywords/>
  <dc:description/>
  <cp:lastModifiedBy>Koen Herms</cp:lastModifiedBy>
  <cp:revision>1</cp:revision>
  <dcterms:created xsi:type="dcterms:W3CDTF">2022-03-04T14:23:00Z</dcterms:created>
  <dcterms:modified xsi:type="dcterms:W3CDTF">2022-03-04T14:31:00Z</dcterms:modified>
</cp:coreProperties>
</file>